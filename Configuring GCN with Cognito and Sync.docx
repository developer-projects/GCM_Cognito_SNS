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D4DC7" w:rsidRDefault="00537F3C">
              <w:pPr>
                <w:pStyle w:val="Publishwithline"/>
              </w:pPr>
              <w:r>
                <w:t>Configuring GCN, AWS Cognito and AWS Sync</w:t>
              </w:r>
            </w:p>
          </w:sdtContent>
        </w:sdt>
        <w:p w:rsidR="003D4DC7" w:rsidRDefault="003D4DC7">
          <w:pPr>
            <w:pStyle w:val="underline"/>
          </w:pPr>
        </w:p>
        <w:p w:rsidR="003D4DC7" w:rsidRDefault="00CE5934">
          <w:pPr>
            <w:pStyle w:val="PadderBetweenControlandBody"/>
          </w:pPr>
        </w:p>
      </w:sdtContent>
    </w:sdt>
    <w:p w:rsidR="00316B6F" w:rsidRDefault="00537F3C" w:rsidP="00316B6F">
      <w:r>
        <w:t xml:space="preserve">The below article describes how to configure GCN with AWS Cognito using AWS </w:t>
      </w:r>
      <w:r w:rsidR="00316B6F">
        <w:t>SNS</w:t>
      </w:r>
      <w:r>
        <w:t xml:space="preserve"> in applications like multiplayer games that require data exchange between players.</w:t>
      </w:r>
    </w:p>
    <w:p w:rsidR="00316B6F" w:rsidRDefault="00316B6F" w:rsidP="00316B6F">
      <w:r>
        <w:t>GCM -&gt; Sends Push Notification to an Android app.</w:t>
      </w:r>
    </w:p>
    <w:p w:rsidR="00316B6F" w:rsidRDefault="00316B6F" w:rsidP="00316B6F">
      <w:r>
        <w:t>AWS Cognito -&gt; Data Store in cloud.</w:t>
      </w:r>
    </w:p>
    <w:p w:rsidR="00316B6F" w:rsidRDefault="00316B6F" w:rsidP="00316B6F">
      <w:pPr>
        <w:rPr>
          <w:rFonts w:ascii="Arial" w:hAnsi="Arial" w:cs="Arial"/>
          <w:color w:val="444444"/>
          <w:shd w:val="clear" w:color="auto" w:fill="FFFFFF"/>
        </w:rPr>
      </w:pPr>
      <w:r>
        <w:t>AWS SNS -&gt;</w:t>
      </w:r>
      <w:r>
        <w:rPr>
          <w:rFonts w:ascii="Arial" w:hAnsi="Arial" w:cs="Arial"/>
          <w:color w:val="444444"/>
          <w:shd w:val="clear" w:color="auto" w:fill="FFFFFF"/>
        </w:rPr>
        <w:t>Web Service that coordinates and manages the delivery or sending of messages to subscribing endpoints or clients.</w:t>
      </w:r>
    </w:p>
    <w:p w:rsidR="00316B6F" w:rsidRPr="00316B6F" w:rsidRDefault="00316B6F" w:rsidP="00316B6F">
      <w:pPr>
        <w:rPr>
          <w:b/>
        </w:rPr>
      </w:pPr>
      <w:r w:rsidRPr="00316B6F">
        <w:rPr>
          <w:b/>
        </w:rPr>
        <w:t>The process consists of below.</w:t>
      </w:r>
    </w:p>
    <w:p w:rsidR="007F25EE" w:rsidRPr="00C51A6B" w:rsidRDefault="00536B17" w:rsidP="00C51A6B">
      <w:pPr>
        <w:pStyle w:val="ListParagraph"/>
        <w:ind w:left="0"/>
      </w:pPr>
      <w:r w:rsidRPr="00C51A6B">
        <w:rPr>
          <w:b/>
        </w:rPr>
        <w:t>Step 1</w:t>
      </w:r>
      <w:r w:rsidRPr="00C51A6B">
        <w:t>: GCM setup</w:t>
      </w:r>
    </w:p>
    <w:p w:rsidR="00536B17" w:rsidRPr="00C51A6B" w:rsidRDefault="00536B17" w:rsidP="00C51A6B">
      <w:pPr>
        <w:pStyle w:val="ListParagraph"/>
        <w:ind w:left="0"/>
      </w:pPr>
      <w:r w:rsidRPr="00C51A6B">
        <w:rPr>
          <w:b/>
        </w:rPr>
        <w:t>Step 2</w:t>
      </w:r>
      <w:r w:rsidRPr="00C51A6B">
        <w:t>. GCM integration with SNS</w:t>
      </w:r>
    </w:p>
    <w:p w:rsidR="00536B17" w:rsidRPr="00C51A6B" w:rsidRDefault="00536B17" w:rsidP="00C51A6B">
      <w:pPr>
        <w:pStyle w:val="ListParagraph"/>
        <w:ind w:left="0"/>
      </w:pPr>
      <w:r w:rsidRPr="00C51A6B">
        <w:rPr>
          <w:b/>
        </w:rPr>
        <w:t>Step 3</w:t>
      </w:r>
      <w:r w:rsidRPr="00C51A6B">
        <w:t>: AWS Cognito Pool creation.</w:t>
      </w:r>
    </w:p>
    <w:p w:rsidR="00536B17" w:rsidRPr="00C51A6B" w:rsidRDefault="00536B17" w:rsidP="00C51A6B">
      <w:pPr>
        <w:pStyle w:val="ListParagraph"/>
        <w:ind w:left="0"/>
      </w:pPr>
      <w:r w:rsidRPr="00C51A6B">
        <w:rPr>
          <w:b/>
        </w:rPr>
        <w:t>Step 4</w:t>
      </w:r>
      <w:r w:rsidRPr="00C51A6B">
        <w:t>: AWS Cognito to AWS SNS integration</w:t>
      </w:r>
    </w:p>
    <w:p w:rsidR="00536B17" w:rsidRPr="00C51A6B" w:rsidRDefault="00536B17" w:rsidP="00C51A6B">
      <w:pPr>
        <w:pStyle w:val="ListParagraph"/>
        <w:ind w:left="0"/>
      </w:pPr>
      <w:r w:rsidRPr="00C51A6B">
        <w:rPr>
          <w:b/>
        </w:rPr>
        <w:t>Step 5</w:t>
      </w:r>
      <w:r w:rsidRPr="00C51A6B">
        <w:t>: Creating IAM users and group that are authorized to make communicate with Cognito.</w:t>
      </w:r>
      <w:bookmarkStart w:id="0" w:name="_GoBack"/>
      <w:bookmarkEnd w:id="0"/>
    </w:p>
    <w:p w:rsidR="00316B6F" w:rsidRDefault="002226A0" w:rsidP="00316B6F">
      <w:r w:rsidRPr="00AB26FE">
        <w:rPr>
          <w:b/>
          <w:u w:val="single"/>
        </w:rPr>
        <w:t>Step 1</w:t>
      </w:r>
      <w:r w:rsidR="00316B6F" w:rsidRPr="00AB26FE">
        <w:rPr>
          <w:b/>
          <w:u w:val="single"/>
        </w:rPr>
        <w:t>: GCM setup</w:t>
      </w:r>
      <w:r w:rsidR="00316B6F">
        <w:t xml:space="preserve"> (</w:t>
      </w:r>
      <w:r w:rsidR="00D17137">
        <w:t>Reference:</w:t>
      </w:r>
      <w:r w:rsidR="00316B6F">
        <w:t xml:space="preserve"> </w:t>
      </w:r>
      <w:hyperlink r:id="rId7" w:history="1">
        <w:r w:rsidR="00316B6F" w:rsidRPr="00C0546E">
          <w:rPr>
            <w:rStyle w:val="Hyperlink"/>
          </w:rPr>
          <w:t>http://docs.aws.amazon.com//sns/latest/dg/mobile-push-gcm.html</w:t>
        </w:r>
      </w:hyperlink>
      <w:r w:rsidR="00316B6F">
        <w:t>)</w:t>
      </w:r>
    </w:p>
    <w:p w:rsidR="00316B6F" w:rsidRDefault="00316B6F" w:rsidP="00316B6F">
      <w:pPr>
        <w:pStyle w:val="ListParagraph"/>
        <w:numPr>
          <w:ilvl w:val="0"/>
          <w:numId w:val="3"/>
        </w:numPr>
      </w:pPr>
      <w:r>
        <w:t xml:space="preserve">Go to </w:t>
      </w:r>
      <w:hyperlink r:id="rId8" w:history="1">
        <w:r w:rsidRPr="00C0546E">
          <w:rPr>
            <w:rStyle w:val="Hyperlink"/>
          </w:rPr>
          <w:t>https://console.developers.google.com/project</w:t>
        </w:r>
      </w:hyperlink>
    </w:p>
    <w:p w:rsidR="00316B6F" w:rsidRDefault="00316B6F" w:rsidP="00316B6F">
      <w:pPr>
        <w:pStyle w:val="ListParagraph"/>
        <w:numPr>
          <w:ilvl w:val="0"/>
          <w:numId w:val="3"/>
        </w:numPr>
      </w:pPr>
      <w:r>
        <w:t xml:space="preserve">Click on create project </w:t>
      </w:r>
    </w:p>
    <w:p w:rsidR="00316B6F" w:rsidRDefault="00CE5934" w:rsidP="002226A0">
      <w:pPr>
        <w:pStyle w:val="ListParagrap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5pt">
            <v:imagedata r:id="rId9" o:title="2016-03-15 (3)"/>
          </v:shape>
        </w:pict>
      </w:r>
    </w:p>
    <w:p w:rsidR="002226A0" w:rsidRDefault="002226A0" w:rsidP="002226A0">
      <w:pPr>
        <w:pStyle w:val="ListParagraph"/>
      </w:pPr>
    </w:p>
    <w:p w:rsidR="007F25EE" w:rsidRDefault="002226A0" w:rsidP="002226A0">
      <w:pPr>
        <w:pStyle w:val="ListParagraph"/>
        <w:numPr>
          <w:ilvl w:val="0"/>
          <w:numId w:val="3"/>
        </w:numPr>
      </w:pPr>
      <w:r>
        <w:t>Add Project name and click create.</w:t>
      </w:r>
    </w:p>
    <w:p w:rsidR="002226A0" w:rsidRDefault="002226A0" w:rsidP="002226A0">
      <w:pPr>
        <w:pStyle w:val="ListParagraph"/>
        <w:numPr>
          <w:ilvl w:val="0"/>
          <w:numId w:val="3"/>
        </w:numPr>
      </w:pPr>
      <w:r>
        <w:t>Go to Use Google APIs and click on “Enable and manage APIs”.</w:t>
      </w:r>
    </w:p>
    <w:p w:rsidR="002226A0" w:rsidRDefault="002226A0" w:rsidP="002226A0">
      <w:pPr>
        <w:pStyle w:val="ListParagraph"/>
        <w:numPr>
          <w:ilvl w:val="0"/>
          <w:numId w:val="3"/>
        </w:numPr>
      </w:pPr>
      <w:r>
        <w:t xml:space="preserve">Under </w:t>
      </w:r>
      <w:r>
        <w:rPr>
          <w:b/>
        </w:rPr>
        <w:t xml:space="preserve">Mobile APIs </w:t>
      </w:r>
      <w:r>
        <w:t xml:space="preserve">click on “Google Cloud Messaging". Click on the </w:t>
      </w:r>
      <w:r w:rsidRPr="002226A0">
        <w:rPr>
          <w:b/>
        </w:rPr>
        <w:t>Enable</w:t>
      </w:r>
      <w:r>
        <w:t xml:space="preserve"> button.</w:t>
      </w:r>
    </w:p>
    <w:p w:rsidR="002226A0" w:rsidRDefault="002226A0" w:rsidP="002226A0">
      <w:pPr>
        <w:pStyle w:val="ListParagraph"/>
        <w:numPr>
          <w:ilvl w:val="0"/>
          <w:numId w:val="3"/>
        </w:numPr>
      </w:pPr>
      <w:r>
        <w:t>Navigate to the credentials panel. Click</w:t>
      </w:r>
      <w:r w:rsidR="00EC57F8">
        <w:t xml:space="preserve"> </w:t>
      </w:r>
      <w:r>
        <w:t xml:space="preserve">“create credentials.” </w:t>
      </w:r>
      <w:r w:rsidR="00EC57F8">
        <w:t xml:space="preserve">Select </w:t>
      </w:r>
      <w:r>
        <w:t>API key. Select Android key.  Click create. This is the “server key” that is reference in the AWS documentation.</w:t>
      </w:r>
    </w:p>
    <w:p w:rsidR="004169FD" w:rsidRDefault="004169FD" w:rsidP="004169FD">
      <w:pPr>
        <w:pStyle w:val="ListParagraph"/>
      </w:pPr>
    </w:p>
    <w:p w:rsidR="00D17137" w:rsidRPr="00AB26FE" w:rsidRDefault="00D17137" w:rsidP="00D17137">
      <w:pPr>
        <w:rPr>
          <w:b/>
          <w:u w:val="single"/>
        </w:rPr>
      </w:pPr>
      <w:r w:rsidRPr="00AB26FE">
        <w:rPr>
          <w:b/>
          <w:u w:val="single"/>
        </w:rPr>
        <w:t>Step 2. GCM integration with SNS</w:t>
      </w:r>
    </w:p>
    <w:p w:rsidR="00D17137" w:rsidRDefault="00D17137" w:rsidP="00D17137">
      <w:pPr>
        <w:pStyle w:val="ListParagraph"/>
        <w:numPr>
          <w:ilvl w:val="0"/>
          <w:numId w:val="4"/>
        </w:numPr>
      </w:pPr>
      <w:r>
        <w:t xml:space="preserve">Go the </w:t>
      </w:r>
      <w:hyperlink r:id="rId10" w:history="1">
        <w:r w:rsidRPr="00C0546E">
          <w:rPr>
            <w:rStyle w:val="Hyperlink"/>
          </w:rPr>
          <w:t>https://console.aws.amazon.com/</w:t>
        </w:r>
      </w:hyperlink>
      <w:r>
        <w:t xml:space="preserve"> and sign in to the console.</w:t>
      </w:r>
    </w:p>
    <w:p w:rsidR="002226A0" w:rsidRDefault="00536B17" w:rsidP="00EC57F8">
      <w:pPr>
        <w:pStyle w:val="ListParagraph"/>
      </w:pPr>
      <w:r>
        <w:pict>
          <v:shape id="_x0000_i1026" type="#_x0000_t75" style="width:482pt;height:270.5pt">
            <v:imagedata r:id="rId11" o:title="2016-03-15 (4)"/>
          </v:shape>
        </w:pict>
      </w:r>
    </w:p>
    <w:p w:rsidR="00D17137" w:rsidRDefault="00D17137" w:rsidP="00EC57F8">
      <w:pPr>
        <w:pStyle w:val="ListParagraph"/>
      </w:pPr>
    </w:p>
    <w:p w:rsidR="00D17137" w:rsidRPr="004169FD" w:rsidRDefault="004169FD" w:rsidP="004169FD">
      <w:pPr>
        <w:pStyle w:val="ListParagraph"/>
        <w:numPr>
          <w:ilvl w:val="0"/>
          <w:numId w:val="4"/>
        </w:numPr>
      </w:pPr>
      <w:r>
        <w:t xml:space="preserve">Select the region as </w:t>
      </w:r>
      <w:r w:rsidRPr="004169FD">
        <w:rPr>
          <w:b/>
        </w:rPr>
        <w:t>US East (N. Virginia)</w:t>
      </w:r>
      <w:r>
        <w:rPr>
          <w:b/>
        </w:rPr>
        <w:t>. DO NOT SELECT ANY OTHER REGION.</w:t>
      </w:r>
    </w:p>
    <w:p w:rsidR="004169FD" w:rsidRDefault="004169FD" w:rsidP="004169FD">
      <w:pPr>
        <w:pStyle w:val="ListParagraph"/>
        <w:numPr>
          <w:ilvl w:val="0"/>
          <w:numId w:val="4"/>
        </w:numPr>
      </w:pPr>
      <w:r>
        <w:t xml:space="preserve">Select </w:t>
      </w:r>
      <w:r w:rsidRPr="004169FD">
        <w:rPr>
          <w:b/>
        </w:rPr>
        <w:t>SNS</w:t>
      </w:r>
      <w:r>
        <w:rPr>
          <w:b/>
        </w:rPr>
        <w:t xml:space="preserve"> </w:t>
      </w:r>
      <w:r>
        <w:t>from the Services dropdown.</w:t>
      </w:r>
    </w:p>
    <w:p w:rsidR="004169FD" w:rsidRDefault="004169FD" w:rsidP="004169FD">
      <w:pPr>
        <w:pStyle w:val="ListParagraph"/>
        <w:numPr>
          <w:ilvl w:val="0"/>
          <w:numId w:val="4"/>
        </w:numPr>
      </w:pPr>
      <w:r>
        <w:t>We now need to register the application created in Step 1 with SNS.</w:t>
      </w:r>
    </w:p>
    <w:p w:rsidR="004169FD" w:rsidRDefault="004169FD" w:rsidP="004169FD">
      <w:pPr>
        <w:pStyle w:val="ListParagraph"/>
        <w:numPr>
          <w:ilvl w:val="0"/>
          <w:numId w:val="4"/>
        </w:numPr>
      </w:pPr>
      <w:r>
        <w:t>Click on Applications from the left panel.</w:t>
      </w:r>
    </w:p>
    <w:p w:rsidR="0050737E" w:rsidRDefault="0050737E" w:rsidP="0050737E">
      <w:pPr>
        <w:pStyle w:val="ListParagraph"/>
      </w:pPr>
    </w:p>
    <w:p w:rsidR="00D17137" w:rsidRDefault="00577998" w:rsidP="00EC57F8">
      <w:pPr>
        <w:pStyle w:val="ListParagraph"/>
      </w:pPr>
      <w:r>
        <w:rPr>
          <w:noProof/>
        </w:rPr>
        <w:drawing>
          <wp:inline distT="0" distB="0" distL="0" distR="0" wp14:anchorId="1C705EBD" wp14:editId="1DEF3295">
            <wp:extent cx="6076950" cy="2743835"/>
            <wp:effectExtent l="0" t="0" r="0" b="0"/>
            <wp:docPr id="2" name="Picture 2" descr="C:\Users\Vaishali\AppData\Local\Microsoft\Windows\INetCache\Content.Word\2016-03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ishali\AppData\Local\Microsoft\Windows\INetCache\Content.Word\2016-03-15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70" cy="274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98" w:rsidRDefault="00577998" w:rsidP="00EC57F8">
      <w:pPr>
        <w:pStyle w:val="ListParagraph"/>
      </w:pPr>
    </w:p>
    <w:p w:rsidR="00577998" w:rsidRDefault="00577998" w:rsidP="00577998">
      <w:pPr>
        <w:pStyle w:val="ListParagraph"/>
        <w:numPr>
          <w:ilvl w:val="0"/>
          <w:numId w:val="4"/>
        </w:numPr>
      </w:pPr>
      <w:r>
        <w:t>Click Create Platform Application.</w:t>
      </w:r>
      <w:r w:rsidR="00722545">
        <w:t xml:space="preserve"> We use an Application as our endpoint and not Topic.</w:t>
      </w:r>
    </w:p>
    <w:p w:rsidR="00577998" w:rsidRDefault="00577998" w:rsidP="00577998">
      <w:pPr>
        <w:pStyle w:val="ListParagraph"/>
        <w:numPr>
          <w:ilvl w:val="0"/>
          <w:numId w:val="4"/>
        </w:numPr>
      </w:pPr>
      <w:r>
        <w:t>Enter the below details.</w:t>
      </w:r>
    </w:p>
    <w:p w:rsidR="00577998" w:rsidRDefault="00577998" w:rsidP="00577998">
      <w:pPr>
        <w:pStyle w:val="ListParagraph"/>
        <w:numPr>
          <w:ilvl w:val="1"/>
          <w:numId w:val="4"/>
        </w:numPr>
      </w:pPr>
      <w:r>
        <w:t>Application Name: Same as that was entered in Google cloud platform.</w:t>
      </w:r>
    </w:p>
    <w:p w:rsidR="00577998" w:rsidRDefault="00577998" w:rsidP="00577998">
      <w:pPr>
        <w:pStyle w:val="ListParagraph"/>
        <w:numPr>
          <w:ilvl w:val="1"/>
          <w:numId w:val="4"/>
        </w:numPr>
      </w:pPr>
      <w:r>
        <w:t>Push Notification Platform: GCM.</w:t>
      </w:r>
    </w:p>
    <w:p w:rsidR="00577998" w:rsidRDefault="00577998" w:rsidP="00577998">
      <w:pPr>
        <w:pStyle w:val="ListParagraph"/>
        <w:numPr>
          <w:ilvl w:val="1"/>
          <w:numId w:val="4"/>
        </w:numPr>
      </w:pPr>
      <w:r>
        <w:t>API key: the server key that was created in Step 1.</w:t>
      </w:r>
    </w:p>
    <w:p w:rsidR="00577998" w:rsidRDefault="00577998" w:rsidP="00577998">
      <w:pPr>
        <w:pStyle w:val="ListParagraph"/>
        <w:numPr>
          <w:ilvl w:val="1"/>
          <w:numId w:val="4"/>
        </w:numPr>
      </w:pPr>
      <w:r>
        <w:t>Click on create.</w:t>
      </w:r>
    </w:p>
    <w:p w:rsidR="00577998" w:rsidRDefault="00577998" w:rsidP="00577998">
      <w:pPr>
        <w:pStyle w:val="ListParagraph"/>
        <w:numPr>
          <w:ilvl w:val="1"/>
          <w:numId w:val="4"/>
        </w:numPr>
      </w:pPr>
      <w:r>
        <w:t xml:space="preserve">This will generate an application ARN for SNS. Make a note of this. Ex: </w:t>
      </w:r>
      <w:hyperlink r:id="rId13" w:anchor="/applications/arn:aws:sns:us-east-1:186727481815:app/GCM/NUMAD16S" w:history="1">
        <w:r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DFDFD"/>
          </w:rPr>
          <w:t>arn:aws:sns:us-east-1:186727481815:app/GCM/XYZ</w:t>
        </w:r>
      </w:hyperlink>
    </w:p>
    <w:p w:rsidR="00577998" w:rsidRDefault="00577998" w:rsidP="00577998"/>
    <w:p w:rsidR="00AB26FE" w:rsidRPr="005F6161" w:rsidRDefault="005F6161" w:rsidP="00AB26FE">
      <w:pPr>
        <w:rPr>
          <w:b/>
          <w:u w:val="single"/>
        </w:rPr>
      </w:pPr>
      <w:r w:rsidRPr="005F6161">
        <w:rPr>
          <w:b/>
          <w:u w:val="single"/>
        </w:rPr>
        <w:t xml:space="preserve">Step 3: </w:t>
      </w:r>
      <w:r w:rsidR="001C0E89">
        <w:rPr>
          <w:b/>
          <w:u w:val="single"/>
        </w:rPr>
        <w:t>AWS Cognito Pool creation.</w:t>
      </w:r>
    </w:p>
    <w:p w:rsidR="005F6161" w:rsidRDefault="005F6161" w:rsidP="00AB26FE">
      <w:pPr>
        <w:rPr>
          <w:b/>
          <w:u w:val="single"/>
        </w:rPr>
      </w:pPr>
      <w:r>
        <w:rPr>
          <w:b/>
          <w:u w:val="single"/>
        </w:rPr>
        <w:t>A. Creating an Identity Pool.</w:t>
      </w:r>
    </w:p>
    <w:p w:rsidR="0050737E" w:rsidRDefault="0050737E" w:rsidP="0050737E">
      <w:pPr>
        <w:pStyle w:val="ListParagraph"/>
        <w:numPr>
          <w:ilvl w:val="0"/>
          <w:numId w:val="8"/>
        </w:numPr>
      </w:pPr>
      <w:r>
        <w:t>Go to the Services and select cogito.</w:t>
      </w:r>
    </w:p>
    <w:p w:rsidR="0050737E" w:rsidRDefault="0050737E" w:rsidP="0050737E">
      <w:pPr>
        <w:pStyle w:val="ListParagraph"/>
        <w:numPr>
          <w:ilvl w:val="0"/>
          <w:numId w:val="8"/>
        </w:numPr>
      </w:pPr>
      <w:r>
        <w:t>Click on “</w:t>
      </w:r>
      <w:r w:rsidRPr="0050737E">
        <w:rPr>
          <w:b/>
        </w:rPr>
        <w:t>Create new identity pool</w:t>
      </w:r>
      <w:r>
        <w:t>” button.</w:t>
      </w:r>
    </w:p>
    <w:p w:rsidR="0050737E" w:rsidRDefault="00536B17" w:rsidP="0050737E">
      <w:pPr>
        <w:pStyle w:val="ListParagraph"/>
      </w:pPr>
      <w:r>
        <w:pict>
          <v:shape id="_x0000_i1027" type="#_x0000_t75" style="width:661pt;height:299.5pt">
            <v:imagedata r:id="rId14" o:title="2016-03-15 (8)"/>
          </v:shape>
        </w:pict>
      </w:r>
    </w:p>
    <w:p w:rsidR="0050737E" w:rsidRDefault="0050737E" w:rsidP="0050737E">
      <w:pPr>
        <w:pStyle w:val="ListParagraph"/>
        <w:numPr>
          <w:ilvl w:val="0"/>
          <w:numId w:val="8"/>
        </w:numPr>
      </w:pPr>
      <w:r>
        <w:t>Enter id pool name.</w:t>
      </w:r>
    </w:p>
    <w:p w:rsidR="002F4852" w:rsidRDefault="0050737E" w:rsidP="0050737E">
      <w:pPr>
        <w:pStyle w:val="ListParagraph"/>
        <w:numPr>
          <w:ilvl w:val="0"/>
          <w:numId w:val="8"/>
        </w:numPr>
      </w:pPr>
      <w:r>
        <w:t>Click on custom under “Authenticated provider”</w:t>
      </w:r>
      <w:r w:rsidR="002F4852">
        <w:t xml:space="preserve"> ex given underneath.</w:t>
      </w:r>
    </w:p>
    <w:p w:rsidR="002F4852" w:rsidRDefault="002F4852" w:rsidP="002F4852">
      <w:pPr>
        <w:pStyle w:val="ListParagraph"/>
        <w:numPr>
          <w:ilvl w:val="0"/>
          <w:numId w:val="8"/>
        </w:numPr>
      </w:pPr>
      <w:r>
        <w:t>Click on “</w:t>
      </w:r>
      <w:r w:rsidRPr="002F4852">
        <w:rPr>
          <w:b/>
        </w:rPr>
        <w:t>Create Pool</w:t>
      </w:r>
      <w:r>
        <w:t>”.</w:t>
      </w:r>
    </w:p>
    <w:p w:rsidR="005F6161" w:rsidRDefault="005F6161" w:rsidP="002F4852">
      <w:pPr>
        <w:pStyle w:val="ListParagraph"/>
        <w:numPr>
          <w:ilvl w:val="0"/>
          <w:numId w:val="8"/>
        </w:numPr>
      </w:pPr>
      <w:r>
        <w:t>Expand View Details.</w:t>
      </w:r>
    </w:p>
    <w:p w:rsidR="005F6161" w:rsidRDefault="005F6161" w:rsidP="002F4852">
      <w:pPr>
        <w:pStyle w:val="ListParagraph"/>
        <w:numPr>
          <w:ilvl w:val="0"/>
          <w:numId w:val="8"/>
        </w:numPr>
      </w:pPr>
      <w:r>
        <w:t>2 Roles are assigned by Default. One is an Auth Role for authenticated users and the other is a UnAuth Role for non-authenticated users.</w:t>
      </w:r>
    </w:p>
    <w:p w:rsidR="005F6161" w:rsidRDefault="005F6161" w:rsidP="002F4852">
      <w:pPr>
        <w:pStyle w:val="ListParagraph"/>
        <w:numPr>
          <w:ilvl w:val="0"/>
          <w:numId w:val="8"/>
        </w:numPr>
      </w:pPr>
      <w:r>
        <w:t>Don’t make modification for these role names. Click on “</w:t>
      </w:r>
      <w:r w:rsidRPr="005F6161">
        <w:rPr>
          <w:b/>
        </w:rPr>
        <w:t>Allow</w:t>
      </w:r>
      <w:r>
        <w:t>”.</w:t>
      </w:r>
    </w:p>
    <w:p w:rsidR="001C0E89" w:rsidRDefault="001C0E89" w:rsidP="002F4852">
      <w:pPr>
        <w:pStyle w:val="ListParagraph"/>
        <w:numPr>
          <w:ilvl w:val="0"/>
          <w:numId w:val="8"/>
        </w:numPr>
      </w:pPr>
      <w:r>
        <w:t xml:space="preserve">Your new Identity Pool has been created under </w:t>
      </w:r>
      <w:r w:rsidRPr="004169FD">
        <w:rPr>
          <w:b/>
        </w:rPr>
        <w:t>US East (N. Virginia)</w:t>
      </w:r>
      <w:r>
        <w:rPr>
          <w:b/>
        </w:rPr>
        <w:t xml:space="preserve">. </w:t>
      </w:r>
      <w:r>
        <w:t xml:space="preserve"> </w:t>
      </w:r>
    </w:p>
    <w:p w:rsidR="001C0E89" w:rsidRDefault="001C0E89" w:rsidP="001C0E89">
      <w:pPr>
        <w:rPr>
          <w:b/>
          <w:u w:val="single"/>
        </w:rPr>
      </w:pPr>
      <w:r w:rsidRPr="001C0E89">
        <w:rPr>
          <w:b/>
          <w:u w:val="single"/>
        </w:rPr>
        <w:t>Step 4: AWS Cognito to AWS SNS integration</w:t>
      </w:r>
    </w:p>
    <w:p w:rsidR="001C0E89" w:rsidRDefault="001C0E89" w:rsidP="001C0E89">
      <w:pPr>
        <w:pStyle w:val="ListParagraph"/>
        <w:numPr>
          <w:ilvl w:val="0"/>
          <w:numId w:val="10"/>
        </w:numPr>
      </w:pPr>
      <w:r>
        <w:t>Click on “</w:t>
      </w:r>
      <w:r w:rsidRPr="001C0E89">
        <w:rPr>
          <w:b/>
        </w:rPr>
        <w:t>Edit Identity Pool</w:t>
      </w:r>
      <w:r>
        <w:rPr>
          <w:b/>
        </w:rPr>
        <w:t xml:space="preserve">” </w:t>
      </w:r>
      <w:r>
        <w:t>at the top right hand side.</w:t>
      </w:r>
    </w:p>
    <w:p w:rsidR="001C0E89" w:rsidRDefault="001C0E89" w:rsidP="001C0E89">
      <w:pPr>
        <w:pStyle w:val="ListParagraph"/>
        <w:numPr>
          <w:ilvl w:val="0"/>
          <w:numId w:val="10"/>
        </w:numPr>
      </w:pPr>
      <w:r>
        <w:t>Expand “</w:t>
      </w:r>
      <w:r w:rsidRPr="001C0E89">
        <w:rPr>
          <w:b/>
        </w:rPr>
        <w:t>Push Synchronization</w:t>
      </w:r>
      <w:r>
        <w:t>”.</w:t>
      </w:r>
    </w:p>
    <w:p w:rsidR="001C0E89" w:rsidRPr="001C0E89" w:rsidRDefault="001C0E89" w:rsidP="001C0E89">
      <w:pPr>
        <w:pStyle w:val="ListParagraph"/>
        <w:numPr>
          <w:ilvl w:val="0"/>
          <w:numId w:val="10"/>
        </w:numPr>
      </w:pPr>
      <w:r>
        <w:t xml:space="preserve">Click </w:t>
      </w:r>
      <w:r w:rsidRPr="001C0E89">
        <w:rPr>
          <w:b/>
        </w:rPr>
        <w:t>create role</w:t>
      </w:r>
      <w:r>
        <w:rPr>
          <w:b/>
        </w:rPr>
        <w:t>.</w:t>
      </w:r>
    </w:p>
    <w:p w:rsidR="001C0E89" w:rsidRDefault="001C0E89" w:rsidP="001C0E89">
      <w:pPr>
        <w:pStyle w:val="ListParagraph"/>
        <w:numPr>
          <w:ilvl w:val="0"/>
          <w:numId w:val="10"/>
        </w:numPr>
      </w:pPr>
      <w:r>
        <w:t>The application created under SNS will now show up here. Click the check box.</w:t>
      </w:r>
    </w:p>
    <w:p w:rsidR="001C0E89" w:rsidRDefault="001C0E89" w:rsidP="001C0E89">
      <w:pPr>
        <w:pStyle w:val="ListParagraph"/>
        <w:numPr>
          <w:ilvl w:val="0"/>
          <w:numId w:val="10"/>
        </w:numPr>
      </w:pPr>
      <w:r w:rsidRPr="001C0E89">
        <w:t>We now need to make the newly created role in SNS having permissions for both. 1. SNS communication 2. Auth Role for CRUD operations to the Cognito datastore.</w:t>
      </w:r>
    </w:p>
    <w:p w:rsidR="001C0E89" w:rsidRPr="007667A6" w:rsidRDefault="001C0E89" w:rsidP="001C0E89">
      <w:pPr>
        <w:pStyle w:val="ListParagraph"/>
        <w:numPr>
          <w:ilvl w:val="0"/>
          <w:numId w:val="10"/>
        </w:numPr>
        <w:rPr>
          <w:b/>
        </w:rPr>
      </w:pPr>
      <w:r>
        <w:t>Under the Authenticated role select this role from the drop down. Click on save.</w:t>
      </w:r>
    </w:p>
    <w:p w:rsidR="000833B1" w:rsidRPr="000833B1" w:rsidRDefault="000833B1" w:rsidP="000833B1">
      <w:pPr>
        <w:rPr>
          <w:b/>
          <w:u w:val="single"/>
        </w:rPr>
      </w:pPr>
      <w:r w:rsidRPr="000833B1">
        <w:rPr>
          <w:b/>
          <w:u w:val="single"/>
        </w:rPr>
        <w:t>Step 5: Creating IAM users and group that are authorized to make communicate with Cognito.</w:t>
      </w:r>
    </w:p>
    <w:p w:rsidR="00C51490" w:rsidRDefault="00C51490" w:rsidP="00C51490">
      <w:pPr>
        <w:pStyle w:val="ListParagraph"/>
        <w:numPr>
          <w:ilvl w:val="0"/>
          <w:numId w:val="13"/>
        </w:numPr>
      </w:pPr>
      <w:r>
        <w:t>Click on services. Select IAM.</w:t>
      </w:r>
    </w:p>
    <w:p w:rsidR="00C51490" w:rsidRDefault="00C51490" w:rsidP="00C51490">
      <w:pPr>
        <w:pStyle w:val="ListParagraph"/>
        <w:numPr>
          <w:ilvl w:val="0"/>
          <w:numId w:val="13"/>
        </w:numPr>
      </w:pPr>
      <w:r>
        <w:t>We have three operations.</w:t>
      </w:r>
    </w:p>
    <w:p w:rsidR="00C51490" w:rsidRDefault="00C51490" w:rsidP="00C51490">
      <w:pPr>
        <w:pStyle w:val="ListParagraph"/>
        <w:numPr>
          <w:ilvl w:val="1"/>
          <w:numId w:val="13"/>
        </w:numPr>
      </w:pPr>
      <w:r>
        <w:t>Modify the Role Policies.</w:t>
      </w:r>
    </w:p>
    <w:p w:rsidR="00C51490" w:rsidRDefault="00C51490" w:rsidP="00C51490">
      <w:pPr>
        <w:pStyle w:val="ListParagraph"/>
        <w:numPr>
          <w:ilvl w:val="1"/>
          <w:numId w:val="13"/>
        </w:numPr>
      </w:pPr>
      <w:r>
        <w:t>Create a user group with Policies.</w:t>
      </w:r>
    </w:p>
    <w:p w:rsidR="00C51490" w:rsidRDefault="00C51490" w:rsidP="00C51490">
      <w:pPr>
        <w:pStyle w:val="ListParagraph"/>
        <w:numPr>
          <w:ilvl w:val="1"/>
          <w:numId w:val="13"/>
        </w:numPr>
      </w:pPr>
      <w:r>
        <w:t>Add users to the user group.</w:t>
      </w:r>
    </w:p>
    <w:p w:rsidR="00C51490" w:rsidRDefault="00C51490" w:rsidP="00C51490">
      <w:pPr>
        <w:pStyle w:val="ListParagraph"/>
        <w:numPr>
          <w:ilvl w:val="0"/>
          <w:numId w:val="13"/>
        </w:numPr>
      </w:pPr>
      <w:r>
        <w:t>Modify the Role Policies</w:t>
      </w:r>
    </w:p>
    <w:p w:rsidR="001C0E89" w:rsidRDefault="00C51490" w:rsidP="00C51490">
      <w:pPr>
        <w:pStyle w:val="ListParagraph"/>
        <w:numPr>
          <w:ilvl w:val="0"/>
          <w:numId w:val="15"/>
        </w:numPr>
      </w:pPr>
      <w:r>
        <w:t xml:space="preserve"> We need to make modification to the newly created SNS Auth role so that it has permissions for both CRUD to Cognito and data transfer to SNS App.</w:t>
      </w:r>
    </w:p>
    <w:p w:rsidR="00C51490" w:rsidRDefault="00C51490" w:rsidP="00C51490">
      <w:pPr>
        <w:pStyle w:val="ListParagraph"/>
        <w:numPr>
          <w:ilvl w:val="0"/>
          <w:numId w:val="15"/>
        </w:numPr>
      </w:pPr>
      <w:r>
        <w:t>Click Roles.</w:t>
      </w:r>
    </w:p>
    <w:p w:rsidR="00C51490" w:rsidRDefault="00C51490" w:rsidP="00C51490">
      <w:pPr>
        <w:pStyle w:val="ListParagraph"/>
        <w:numPr>
          <w:ilvl w:val="0"/>
          <w:numId w:val="15"/>
        </w:numPr>
      </w:pPr>
      <w:r>
        <w:t>Select the Roles from the Grid.</w:t>
      </w:r>
    </w:p>
    <w:p w:rsidR="00C51490" w:rsidRPr="00C51490" w:rsidRDefault="00C51490" w:rsidP="00C51490">
      <w:pPr>
        <w:pStyle w:val="ListParagraph"/>
        <w:numPr>
          <w:ilvl w:val="0"/>
          <w:numId w:val="15"/>
        </w:numPr>
      </w:pPr>
      <w:r>
        <w:t xml:space="preserve">Select the Tab </w:t>
      </w:r>
      <w:r w:rsidRPr="00C51490">
        <w:rPr>
          <w:b/>
        </w:rPr>
        <w:t>Trust Relationships</w:t>
      </w:r>
      <w:r>
        <w:rPr>
          <w:b/>
        </w:rPr>
        <w:t xml:space="preserve">.  </w:t>
      </w:r>
      <w:r>
        <w:t xml:space="preserve">Click on </w:t>
      </w:r>
      <w:r w:rsidRPr="00C51490">
        <w:rPr>
          <w:b/>
        </w:rPr>
        <w:t>Edit Trust Relationship</w:t>
      </w:r>
      <w:r>
        <w:rPr>
          <w:b/>
        </w:rPr>
        <w:t>.</w:t>
      </w:r>
    </w:p>
    <w:p w:rsidR="00C51490" w:rsidRPr="00C51490" w:rsidRDefault="00C51490" w:rsidP="00C51490">
      <w:pPr>
        <w:pStyle w:val="ListParagraph"/>
        <w:numPr>
          <w:ilvl w:val="0"/>
          <w:numId w:val="15"/>
        </w:numPr>
      </w:pPr>
      <w:r>
        <w:t xml:space="preserve">Add one more entry to the </w:t>
      </w:r>
      <w:r w:rsidRPr="00C51490">
        <w:rPr>
          <w:b/>
        </w:rPr>
        <w:t>Statement</w:t>
      </w:r>
      <w:r>
        <w:rPr>
          <w:b/>
        </w:rPr>
        <w:t xml:space="preserve"> </w:t>
      </w:r>
      <w:r>
        <w:t>option</w:t>
      </w:r>
      <w:r>
        <w:rPr>
          <w:b/>
        </w:rPr>
        <w:t>.</w:t>
      </w:r>
      <w:r w:rsidR="004C2981">
        <w:rPr>
          <w:b/>
        </w:rPr>
        <w:t xml:space="preserve"> </w:t>
      </w:r>
      <w:r w:rsidR="004C2981">
        <w:t xml:space="preserve">The part highlighted in red is nothing but </w:t>
      </w:r>
      <w:r w:rsidR="004C2981" w:rsidRPr="004C2981">
        <w:rPr>
          <w:b/>
        </w:rPr>
        <w:t>Identity pool ID</w:t>
      </w:r>
      <w:r w:rsidR="004C2981">
        <w:rPr>
          <w:b/>
        </w:rPr>
        <w:t xml:space="preserve">. </w:t>
      </w:r>
      <w:r w:rsidR="004C2981" w:rsidRPr="004C2981">
        <w:t>(Click on Edit Identity Pool and see this value.)</w:t>
      </w:r>
      <w:r w:rsidR="004C2981">
        <w:t>.</w:t>
      </w:r>
    </w:p>
    <w:p w:rsidR="00C51490" w:rsidRDefault="00C51490" w:rsidP="00C51490">
      <w:pPr>
        <w:pStyle w:val="ListParagraph"/>
        <w:ind w:left="1080"/>
      </w:pPr>
    </w:p>
    <w:p w:rsidR="00C51490" w:rsidRDefault="00C51490" w:rsidP="00C51490">
      <w:pPr>
        <w:pStyle w:val="ListParagraph"/>
        <w:ind w:left="1080"/>
      </w:pPr>
      <w:r w:rsidRPr="00C51490">
        <w:t>"Statement": [</w:t>
      </w:r>
    </w:p>
    <w:p w:rsidR="00C51490" w:rsidRDefault="00C51490" w:rsidP="00C51490">
      <w:pPr>
        <w:pStyle w:val="ListParagraph"/>
        <w:ind w:left="1080"/>
      </w:pPr>
      <w:r>
        <w:tab/>
        <w:t>{</w:t>
      </w:r>
    </w:p>
    <w:p w:rsidR="00C51490" w:rsidRDefault="00C51490" w:rsidP="00C51490">
      <w:pPr>
        <w:pStyle w:val="ListParagraph"/>
        <w:ind w:left="1080"/>
      </w:pPr>
      <w:r>
        <w:t xml:space="preserve">      "Effect": "Allow",</w:t>
      </w:r>
    </w:p>
    <w:p w:rsidR="00C51490" w:rsidRDefault="00C51490" w:rsidP="00C51490">
      <w:pPr>
        <w:pStyle w:val="ListParagraph"/>
        <w:ind w:left="1080"/>
      </w:pPr>
      <w:r>
        <w:t xml:space="preserve">      "Principal": {</w:t>
      </w:r>
    </w:p>
    <w:p w:rsidR="00C51490" w:rsidRDefault="00C51490" w:rsidP="00C51490">
      <w:pPr>
        <w:pStyle w:val="ListParagraph"/>
        <w:ind w:left="1080"/>
      </w:pPr>
      <w:r>
        <w:t xml:space="preserve">        "Service": "cognito-sync.amazonaws.com"</w:t>
      </w:r>
    </w:p>
    <w:p w:rsidR="00C51490" w:rsidRDefault="00C51490" w:rsidP="00C51490">
      <w:pPr>
        <w:pStyle w:val="ListParagraph"/>
        <w:ind w:left="1080"/>
      </w:pPr>
      <w:r>
        <w:t xml:space="preserve">      },</w:t>
      </w:r>
    </w:p>
    <w:p w:rsidR="00C51490" w:rsidRDefault="00C51490" w:rsidP="00C51490">
      <w:pPr>
        <w:pStyle w:val="ListParagraph"/>
        <w:ind w:left="1080"/>
      </w:pPr>
      <w:r>
        <w:t xml:space="preserve">      "Action": "sts:AssumeRole"</w:t>
      </w:r>
    </w:p>
    <w:p w:rsidR="00C51490" w:rsidRDefault="00C51490" w:rsidP="00C51490">
      <w:pPr>
        <w:pStyle w:val="ListParagraph"/>
        <w:ind w:left="1080"/>
      </w:pPr>
      <w:r>
        <w:t xml:space="preserve">    },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{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"Effect": "Allow",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"Principal": {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"Federated": "cognito-identity.amazonaws.com"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},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"Action": "sts:AssumeRoleWithWebIdentity",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"Condition": {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"StringEquals": {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  "cognito-identity.amazonaws.com:aud": "</w:t>
      </w:r>
      <w:r w:rsidRPr="004C2981">
        <w:rPr>
          <w:b/>
          <w:color w:val="FF0000"/>
        </w:rPr>
        <w:t>us-east-1:aea64ea2-2f5c-4c25-a9fd-26989536b5e3</w:t>
      </w:r>
      <w:r w:rsidRPr="00C51490">
        <w:rPr>
          <w:b/>
        </w:rPr>
        <w:t>"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},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"ForAnyValue:StringLike": {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  "cognito-identity.amazonaws.com:amr": "authenticated"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  }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  }</w:t>
      </w:r>
    </w:p>
    <w:p w:rsidR="00C51490" w:rsidRPr="00C51490" w:rsidRDefault="00C51490" w:rsidP="00C51490">
      <w:pPr>
        <w:pStyle w:val="ListParagraph"/>
        <w:ind w:left="1080"/>
        <w:rPr>
          <w:b/>
        </w:rPr>
      </w:pPr>
      <w:r w:rsidRPr="00C51490">
        <w:rPr>
          <w:b/>
        </w:rPr>
        <w:t xml:space="preserve">    }</w:t>
      </w:r>
    </w:p>
    <w:p w:rsidR="00C51490" w:rsidRDefault="00C51490" w:rsidP="00C51490">
      <w:pPr>
        <w:pStyle w:val="ListParagraph"/>
      </w:pPr>
      <w:r>
        <w:t>]</w:t>
      </w:r>
    </w:p>
    <w:p w:rsidR="00C51490" w:rsidRDefault="004C2981" w:rsidP="004C2981">
      <w:pPr>
        <w:pStyle w:val="ListParagraph"/>
        <w:numPr>
          <w:ilvl w:val="0"/>
          <w:numId w:val="15"/>
        </w:numPr>
      </w:pPr>
      <w:r>
        <w:t>Click on save.</w:t>
      </w:r>
    </w:p>
    <w:p w:rsidR="000E721D" w:rsidRPr="000E721D" w:rsidRDefault="000E721D" w:rsidP="004C2981">
      <w:pPr>
        <w:pStyle w:val="ListParagraph"/>
        <w:numPr>
          <w:ilvl w:val="0"/>
          <w:numId w:val="15"/>
        </w:numPr>
      </w:pPr>
      <w:r>
        <w:t xml:space="preserve">Select </w:t>
      </w:r>
      <w:r w:rsidRPr="000E721D">
        <w:rPr>
          <w:b/>
        </w:rPr>
        <w:t>Permission Tab</w:t>
      </w:r>
      <w:r>
        <w:rPr>
          <w:b/>
        </w:rPr>
        <w:t xml:space="preserve">. Click Attach Policy. </w:t>
      </w:r>
      <w:r>
        <w:t>Attach the below set of policies.</w:t>
      </w:r>
    </w:p>
    <w:p w:rsidR="000E721D" w:rsidRDefault="00536B17" w:rsidP="000E721D">
      <w:pPr>
        <w:pStyle w:val="ListParagraph"/>
        <w:ind w:left="1080"/>
        <w:rPr>
          <w:b/>
        </w:rPr>
      </w:pPr>
      <w:r>
        <w:rPr>
          <w:b/>
        </w:rPr>
        <w:pict>
          <v:shape id="_x0000_i1028" type="#_x0000_t75" style="width:557.5pt;height:261.5pt">
            <v:imagedata r:id="rId15" o:title="2016-03-15 (9)"/>
          </v:shape>
        </w:pict>
      </w:r>
    </w:p>
    <w:p w:rsidR="007C7E3C" w:rsidRPr="007C7E3C" w:rsidRDefault="007C7E3C" w:rsidP="007C7E3C">
      <w:pPr>
        <w:ind w:left="360"/>
        <w:rPr>
          <w:b/>
          <w:u w:val="single"/>
        </w:rPr>
      </w:pPr>
    </w:p>
    <w:p w:rsidR="007C7E3C" w:rsidRPr="007C7E3C" w:rsidRDefault="007C7E3C" w:rsidP="007C7E3C">
      <w:pPr>
        <w:pStyle w:val="ListParagraph"/>
        <w:numPr>
          <w:ilvl w:val="0"/>
          <w:numId w:val="13"/>
        </w:numPr>
        <w:rPr>
          <w:u w:val="single"/>
        </w:rPr>
      </w:pPr>
      <w:r w:rsidRPr="007C7E3C">
        <w:rPr>
          <w:b/>
          <w:u w:val="single"/>
        </w:rPr>
        <w:t>Create a user group with Policies.</w:t>
      </w:r>
    </w:p>
    <w:p w:rsidR="007C7E3C" w:rsidRDefault="000F7403" w:rsidP="007C7E3C">
      <w:pPr>
        <w:pStyle w:val="ListParagraph"/>
        <w:numPr>
          <w:ilvl w:val="0"/>
          <w:numId w:val="16"/>
        </w:numPr>
      </w:pPr>
      <w:r>
        <w:t>Add a Group Name. Click Next.</w:t>
      </w:r>
    </w:p>
    <w:p w:rsidR="000F7403" w:rsidRDefault="000F7403" w:rsidP="007C7E3C">
      <w:pPr>
        <w:pStyle w:val="ListParagraph"/>
        <w:numPr>
          <w:ilvl w:val="0"/>
          <w:numId w:val="16"/>
        </w:numPr>
      </w:pPr>
      <w:r>
        <w:t xml:space="preserve">Attach the same policies to the Group as given above to the Role. </w:t>
      </w:r>
    </w:p>
    <w:p w:rsidR="000F7403" w:rsidRDefault="000F7403" w:rsidP="007C7E3C">
      <w:pPr>
        <w:pStyle w:val="ListParagraph"/>
        <w:numPr>
          <w:ilvl w:val="0"/>
          <w:numId w:val="16"/>
        </w:numPr>
      </w:pPr>
      <w:r>
        <w:t>Click Next. Create Group.</w:t>
      </w:r>
    </w:p>
    <w:p w:rsidR="000F7403" w:rsidRDefault="000F7403" w:rsidP="000F7403">
      <w:pPr>
        <w:pStyle w:val="ListParagraph"/>
        <w:ind w:left="1080"/>
      </w:pPr>
    </w:p>
    <w:p w:rsidR="000F7403" w:rsidRPr="000F7403" w:rsidRDefault="000F7403" w:rsidP="000F7403">
      <w:pPr>
        <w:pStyle w:val="ListParagraph"/>
        <w:numPr>
          <w:ilvl w:val="0"/>
          <w:numId w:val="13"/>
        </w:numPr>
        <w:rPr>
          <w:u w:val="single"/>
        </w:rPr>
      </w:pPr>
      <w:r w:rsidRPr="000F7403">
        <w:rPr>
          <w:b/>
          <w:u w:val="single"/>
        </w:rPr>
        <w:t xml:space="preserve">Create a user </w:t>
      </w:r>
      <w:r>
        <w:rPr>
          <w:b/>
          <w:u w:val="single"/>
        </w:rPr>
        <w:t>and Attach to User Group.</w:t>
      </w:r>
    </w:p>
    <w:p w:rsidR="000F7403" w:rsidRPr="000F7403" w:rsidRDefault="000F7403" w:rsidP="000F7403">
      <w:pPr>
        <w:pStyle w:val="ListParagraph"/>
        <w:numPr>
          <w:ilvl w:val="0"/>
          <w:numId w:val="19"/>
        </w:numPr>
        <w:rPr>
          <w:u w:val="single"/>
        </w:rPr>
      </w:pPr>
      <w:r>
        <w:t>Click on Create New Users.</w:t>
      </w:r>
    </w:p>
    <w:p w:rsidR="000F7403" w:rsidRPr="000F7403" w:rsidRDefault="000F7403" w:rsidP="000F7403">
      <w:pPr>
        <w:pStyle w:val="ListParagraph"/>
        <w:numPr>
          <w:ilvl w:val="0"/>
          <w:numId w:val="19"/>
        </w:numPr>
        <w:rPr>
          <w:u w:val="single"/>
        </w:rPr>
      </w:pPr>
      <w:r>
        <w:t>Enter user name. Click Create.</w:t>
      </w:r>
    </w:p>
    <w:p w:rsidR="001C4F1B" w:rsidRPr="001C4F1B" w:rsidRDefault="000F7403" w:rsidP="001C4F1B">
      <w:pPr>
        <w:pStyle w:val="ListParagraph"/>
        <w:numPr>
          <w:ilvl w:val="0"/>
          <w:numId w:val="19"/>
        </w:numPr>
        <w:rPr>
          <w:b/>
          <w:u w:val="single"/>
        </w:rPr>
      </w:pPr>
      <w:r w:rsidRPr="00E61930">
        <w:rPr>
          <w:b/>
        </w:rPr>
        <w:t>Download the credentials. These need to be entered into the application level code.</w:t>
      </w:r>
    </w:p>
    <w:p w:rsidR="001C4F1B" w:rsidRPr="00F04563" w:rsidRDefault="001C4F1B" w:rsidP="001C4F1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Click on User Actions Dropdown. Click Add user to Group. Select the group that has been created.</w:t>
      </w:r>
    </w:p>
    <w:p w:rsidR="00E40F6F" w:rsidRDefault="00F04563" w:rsidP="00F04563">
      <w:pPr>
        <w:rPr>
          <w:b/>
          <w:u w:val="single"/>
        </w:rPr>
      </w:pPr>
      <w:r>
        <w:rPr>
          <w:b/>
          <w:u w:val="single"/>
        </w:rPr>
        <w:t xml:space="preserve">That’s IT. We are done with the Integration on the console. </w:t>
      </w:r>
    </w:p>
    <w:p w:rsidR="00F04563" w:rsidRDefault="00F04563" w:rsidP="00F04563">
      <w:pPr>
        <w:rPr>
          <w:b/>
          <w:u w:val="single"/>
        </w:rPr>
      </w:pPr>
      <w:r>
        <w:rPr>
          <w:b/>
          <w:u w:val="single"/>
        </w:rPr>
        <w:t>From the Google API Project</w:t>
      </w:r>
      <w:r w:rsidR="00E40F6F">
        <w:rPr>
          <w:b/>
          <w:u w:val="single"/>
        </w:rPr>
        <w:t xml:space="preserve"> we</w:t>
      </w:r>
      <w:r w:rsidR="00CB5031">
        <w:rPr>
          <w:b/>
          <w:u w:val="single"/>
        </w:rPr>
        <w:t>’ll</w:t>
      </w:r>
      <w:r w:rsidR="00E40F6F">
        <w:rPr>
          <w:b/>
          <w:u w:val="single"/>
        </w:rPr>
        <w:t xml:space="preserve"> need the below values</w:t>
      </w:r>
      <w:r>
        <w:rPr>
          <w:b/>
          <w:u w:val="single"/>
        </w:rPr>
        <w:t>.</w:t>
      </w:r>
    </w:p>
    <w:p w:rsidR="00F04563" w:rsidRPr="00F04563" w:rsidRDefault="00F04563" w:rsidP="00F04563">
      <w:pPr>
        <w:pStyle w:val="ListParagraph"/>
        <w:numPr>
          <w:ilvl w:val="0"/>
          <w:numId w:val="20"/>
        </w:numPr>
        <w:rPr>
          <w:b/>
          <w:u w:val="single"/>
        </w:rPr>
      </w:pPr>
      <w:r>
        <w:t xml:space="preserve">Google </w:t>
      </w:r>
      <w:r w:rsidRPr="00F04563">
        <w:rPr>
          <w:b/>
        </w:rPr>
        <w:t>project ID</w:t>
      </w:r>
      <w:r>
        <w:t xml:space="preserve"> that was created.</w:t>
      </w:r>
    </w:p>
    <w:p w:rsidR="00F04563" w:rsidRPr="00F04563" w:rsidRDefault="00F04563" w:rsidP="00F04563">
      <w:pPr>
        <w:pStyle w:val="ListParagraph"/>
        <w:numPr>
          <w:ilvl w:val="0"/>
          <w:numId w:val="20"/>
        </w:numPr>
        <w:rPr>
          <w:b/>
          <w:u w:val="single"/>
        </w:rPr>
      </w:pPr>
      <w:r w:rsidRPr="00F04563">
        <w:rPr>
          <w:b/>
        </w:rPr>
        <w:t>Server API key</w:t>
      </w:r>
      <w:r>
        <w:t xml:space="preserve"> from Google project.</w:t>
      </w:r>
    </w:p>
    <w:p w:rsidR="00F04563" w:rsidRPr="00F04563" w:rsidRDefault="00F04563" w:rsidP="00F04563">
      <w:pPr>
        <w:pStyle w:val="ListParagraph"/>
        <w:numPr>
          <w:ilvl w:val="0"/>
          <w:numId w:val="20"/>
        </w:numPr>
        <w:rPr>
          <w:b/>
          <w:u w:val="single"/>
        </w:rPr>
      </w:pPr>
      <w:r w:rsidRPr="00F04563">
        <w:rPr>
          <w:b/>
        </w:rPr>
        <w:t>User’s key and secret key</w:t>
      </w:r>
      <w:r>
        <w:t xml:space="preserve"> that was generated while creating a new user.</w:t>
      </w:r>
    </w:p>
    <w:p w:rsidR="00F04563" w:rsidRDefault="00F04563" w:rsidP="00F04563">
      <w:pPr>
        <w:rPr>
          <w:b/>
          <w:u w:val="single"/>
        </w:rPr>
      </w:pPr>
      <w:r>
        <w:rPr>
          <w:b/>
          <w:u w:val="single"/>
        </w:rPr>
        <w:t>From the AWS Console.</w:t>
      </w:r>
    </w:p>
    <w:p w:rsidR="00F04563" w:rsidRDefault="00F04563" w:rsidP="00F04563">
      <w:pPr>
        <w:pStyle w:val="ListParagraph"/>
        <w:numPr>
          <w:ilvl w:val="0"/>
          <w:numId w:val="23"/>
        </w:numPr>
      </w:pPr>
      <w:r>
        <w:t>AWS Account ID.</w:t>
      </w:r>
    </w:p>
    <w:p w:rsidR="00F04563" w:rsidRDefault="00F04563" w:rsidP="00F04563">
      <w:pPr>
        <w:pStyle w:val="ListParagraph"/>
        <w:numPr>
          <w:ilvl w:val="0"/>
          <w:numId w:val="23"/>
        </w:numPr>
      </w:pPr>
      <w:r>
        <w:t xml:space="preserve">AWS Pool ID of the pool that was created. ex: </w:t>
      </w:r>
      <w:r w:rsidRPr="00F04563">
        <w:t>us-east-1:aea64ea2-2f5c-4c25-a9fd-26989536b5e3</w:t>
      </w:r>
    </w:p>
    <w:p w:rsidR="00F04563" w:rsidRDefault="00F04563" w:rsidP="00F04563">
      <w:pPr>
        <w:pStyle w:val="ListParagraph"/>
        <w:numPr>
          <w:ilvl w:val="0"/>
          <w:numId w:val="23"/>
        </w:numPr>
      </w:pPr>
      <w:r>
        <w:t xml:space="preserve">Auth Role ARN from the Identity Pool. Ex: </w:t>
      </w:r>
      <w:r w:rsidRPr="00F04563">
        <w:t>arn:aws:iam::186727481815:role/Cognito_</w:t>
      </w:r>
      <w:r w:rsidR="00EB3275">
        <w:t>XYZ</w:t>
      </w:r>
      <w:r w:rsidRPr="00F04563">
        <w:t>_NVirginiaUnauth_Role</w:t>
      </w:r>
    </w:p>
    <w:p w:rsidR="00F04563" w:rsidRDefault="00F04563" w:rsidP="00F04563">
      <w:pPr>
        <w:pStyle w:val="ListParagraph"/>
        <w:numPr>
          <w:ilvl w:val="0"/>
          <w:numId w:val="23"/>
        </w:numPr>
      </w:pPr>
      <w:r>
        <w:t xml:space="preserve">UnAuth Role ARN from the Identity Pool. Ex: </w:t>
      </w:r>
      <w:r w:rsidRPr="00F04563">
        <w:t>arn:aws:iam::186727481815:role/Cognito_PushSync_Role</w:t>
      </w:r>
    </w:p>
    <w:p w:rsidR="00EB3275" w:rsidRDefault="00EB3275" w:rsidP="00F04563">
      <w:pPr>
        <w:pStyle w:val="ListParagraph"/>
        <w:numPr>
          <w:ilvl w:val="0"/>
          <w:numId w:val="23"/>
        </w:numPr>
      </w:pPr>
      <w:r>
        <w:t>AWS Developer provider name. From the Authenticated Providers -&gt; Custom -&gt; developer provider name.</w:t>
      </w:r>
    </w:p>
    <w:p w:rsidR="00CE4E83" w:rsidRDefault="00CE4E83" w:rsidP="00CE4E83">
      <w:r>
        <w:t>Refer to the sample code that has been uploaded to GITHUB to make and test your connections.</w:t>
      </w:r>
    </w:p>
    <w:p w:rsidR="00CE4E83" w:rsidRPr="004D628C" w:rsidRDefault="00CE4E83" w:rsidP="00CE4E83">
      <w:pPr>
        <w:rPr>
          <w:b/>
          <w:u w:val="single"/>
        </w:rPr>
      </w:pPr>
      <w:r w:rsidRPr="004D628C">
        <w:rPr>
          <w:b/>
          <w:u w:val="single"/>
        </w:rPr>
        <w:t xml:space="preserve">The flow of the code is as follows. </w:t>
      </w:r>
    </w:p>
    <w:p w:rsidR="00CE4E83" w:rsidRDefault="00CE4E83" w:rsidP="00CE4E83">
      <w:pPr>
        <w:pStyle w:val="ListParagraph"/>
        <w:numPr>
          <w:ilvl w:val="0"/>
          <w:numId w:val="25"/>
        </w:numPr>
      </w:pPr>
      <w:r>
        <w:t>We first register our device with GCN and obtain a registration ID.</w:t>
      </w:r>
    </w:p>
    <w:p w:rsidR="00CE4E83" w:rsidRDefault="00CE4E83" w:rsidP="00CE4E83">
      <w:pPr>
        <w:pStyle w:val="ListParagraph"/>
        <w:numPr>
          <w:ilvl w:val="0"/>
          <w:numId w:val="25"/>
        </w:numPr>
      </w:pPr>
      <w:r>
        <w:t>We then register this device ID with AWS SNS so that the service can send “push” notifications to the register mobile device.</w:t>
      </w:r>
    </w:p>
    <w:p w:rsidR="00CE4E83" w:rsidRDefault="00CE4E83" w:rsidP="00CE4E83">
      <w:pPr>
        <w:pStyle w:val="ListParagraph"/>
        <w:numPr>
          <w:ilvl w:val="0"/>
          <w:numId w:val="25"/>
        </w:numPr>
      </w:pPr>
      <w:r>
        <w:t>Next we set up a Cognito Provider and connect to the Cognito Identity Pool using the configuration details.</w:t>
      </w:r>
    </w:p>
    <w:p w:rsidR="00CE4E83" w:rsidRDefault="00CE4E83" w:rsidP="00CE4E83">
      <w:pPr>
        <w:pStyle w:val="ListParagraph"/>
        <w:numPr>
          <w:ilvl w:val="0"/>
          <w:numId w:val="25"/>
        </w:numPr>
      </w:pPr>
      <w:r>
        <w:t>We then register the device with the Cognito Identity Pool.</w:t>
      </w:r>
    </w:p>
    <w:p w:rsidR="00CE4E83" w:rsidRDefault="00C4623C" w:rsidP="00CE4E83">
      <w:pPr>
        <w:pStyle w:val="ListParagraph"/>
        <w:numPr>
          <w:ilvl w:val="0"/>
          <w:numId w:val="25"/>
        </w:numPr>
      </w:pPr>
      <w:r>
        <w:t>The Broadcast receiver is set up to receiver any push notifications to GCM.</w:t>
      </w:r>
    </w:p>
    <w:p w:rsidR="00C4623C" w:rsidRDefault="00C4623C" w:rsidP="00C4623C">
      <w:pPr>
        <w:pStyle w:val="ListParagraph"/>
        <w:numPr>
          <w:ilvl w:val="0"/>
          <w:numId w:val="25"/>
        </w:numPr>
      </w:pPr>
      <w:r>
        <w:t>We run this code on multiple devices. Now the devices can communicate with each other via push notifications.</w:t>
      </w:r>
    </w:p>
    <w:p w:rsidR="00C4623C" w:rsidRPr="00F04563" w:rsidRDefault="00C4623C" w:rsidP="00C4623C">
      <w:pPr>
        <w:pStyle w:val="ListParagraph"/>
        <w:numPr>
          <w:ilvl w:val="0"/>
          <w:numId w:val="25"/>
        </w:numPr>
      </w:pPr>
      <w:r>
        <w:t>Example run would be: Device 1 -&gt; saves data to Cognito -&gt; Sync up with AWS SNS -&gt; send a push notification via GCM to second registered device.</w:t>
      </w:r>
    </w:p>
    <w:p w:rsidR="000F7403" w:rsidRDefault="000F7403" w:rsidP="000F7403"/>
    <w:p w:rsidR="000F7403" w:rsidRDefault="000F7403" w:rsidP="000F7403"/>
    <w:p w:rsidR="000F7403" w:rsidRDefault="000F7403" w:rsidP="000F7403"/>
    <w:p w:rsidR="000F7403" w:rsidRDefault="000F7403" w:rsidP="000F7403">
      <w:pPr>
        <w:pStyle w:val="ListParagraph"/>
        <w:ind w:left="1080"/>
      </w:pPr>
    </w:p>
    <w:p w:rsidR="000F7403" w:rsidRDefault="000F7403" w:rsidP="000F7403">
      <w:pPr>
        <w:pStyle w:val="ListParagraph"/>
        <w:ind w:left="1080"/>
      </w:pPr>
    </w:p>
    <w:p w:rsidR="000E721D" w:rsidRDefault="000E721D" w:rsidP="000E721D"/>
    <w:p w:rsidR="001C0E89" w:rsidRDefault="001C0E89" w:rsidP="001C0E89">
      <w:pPr>
        <w:pStyle w:val="ListParagraph"/>
      </w:pPr>
    </w:p>
    <w:p w:rsidR="005F6161" w:rsidRDefault="005F6161" w:rsidP="005F6161"/>
    <w:p w:rsidR="0050737E" w:rsidRPr="0050737E" w:rsidRDefault="0050737E" w:rsidP="002F4852">
      <w:r>
        <w:t xml:space="preserve"> </w:t>
      </w:r>
    </w:p>
    <w:p w:rsidR="0050737E" w:rsidRPr="0050737E" w:rsidRDefault="0050737E" w:rsidP="0050737E">
      <w:pPr>
        <w:pStyle w:val="ListParagraph"/>
        <w:rPr>
          <w:u w:val="single"/>
        </w:rPr>
      </w:pPr>
    </w:p>
    <w:p w:rsidR="00577998" w:rsidRDefault="00577998" w:rsidP="00577998"/>
    <w:p w:rsidR="00577998" w:rsidRDefault="00577998" w:rsidP="00577998"/>
    <w:p w:rsidR="009D1ACC" w:rsidRDefault="009D1ACC" w:rsidP="00EC57F8">
      <w:pPr>
        <w:pStyle w:val="ListParagraph"/>
      </w:pPr>
    </w:p>
    <w:sectPr w:rsidR="009D1A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D7C"/>
    <w:multiLevelType w:val="hybridMultilevel"/>
    <w:tmpl w:val="C41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493A"/>
    <w:multiLevelType w:val="hybridMultilevel"/>
    <w:tmpl w:val="0D44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67B"/>
    <w:multiLevelType w:val="hybridMultilevel"/>
    <w:tmpl w:val="871E06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021D6"/>
    <w:multiLevelType w:val="hybridMultilevel"/>
    <w:tmpl w:val="DC94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269"/>
    <w:multiLevelType w:val="hybridMultilevel"/>
    <w:tmpl w:val="D1C60E56"/>
    <w:lvl w:ilvl="0" w:tplc="A2423F4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13474583"/>
    <w:multiLevelType w:val="hybridMultilevel"/>
    <w:tmpl w:val="355C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7FF6"/>
    <w:multiLevelType w:val="hybridMultilevel"/>
    <w:tmpl w:val="9F26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0CFB"/>
    <w:multiLevelType w:val="hybridMultilevel"/>
    <w:tmpl w:val="6C22B688"/>
    <w:lvl w:ilvl="0" w:tplc="072A3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BB4F8D"/>
    <w:multiLevelType w:val="hybridMultilevel"/>
    <w:tmpl w:val="645A5C90"/>
    <w:lvl w:ilvl="0" w:tplc="60F27A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40128"/>
    <w:multiLevelType w:val="hybridMultilevel"/>
    <w:tmpl w:val="CC4A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24683"/>
    <w:multiLevelType w:val="hybridMultilevel"/>
    <w:tmpl w:val="98B0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75A6C"/>
    <w:multiLevelType w:val="hybridMultilevel"/>
    <w:tmpl w:val="EEE2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B2783"/>
    <w:multiLevelType w:val="hybridMultilevel"/>
    <w:tmpl w:val="ADC8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D6025"/>
    <w:multiLevelType w:val="hybridMultilevel"/>
    <w:tmpl w:val="657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25C58"/>
    <w:multiLevelType w:val="hybridMultilevel"/>
    <w:tmpl w:val="BD20E98A"/>
    <w:lvl w:ilvl="0" w:tplc="25C6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64F13"/>
    <w:multiLevelType w:val="hybridMultilevel"/>
    <w:tmpl w:val="F364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60FDC"/>
    <w:multiLevelType w:val="hybridMultilevel"/>
    <w:tmpl w:val="7290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B7DC4"/>
    <w:multiLevelType w:val="hybridMultilevel"/>
    <w:tmpl w:val="6838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B7FD3"/>
    <w:multiLevelType w:val="hybridMultilevel"/>
    <w:tmpl w:val="9D18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3130D"/>
    <w:multiLevelType w:val="hybridMultilevel"/>
    <w:tmpl w:val="4F9455F0"/>
    <w:lvl w:ilvl="0" w:tplc="2AB25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C84F28"/>
    <w:multiLevelType w:val="hybridMultilevel"/>
    <w:tmpl w:val="5D5E4966"/>
    <w:lvl w:ilvl="0" w:tplc="255A5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F434B8"/>
    <w:multiLevelType w:val="hybridMultilevel"/>
    <w:tmpl w:val="4E64CE80"/>
    <w:lvl w:ilvl="0" w:tplc="C1F8BF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627737"/>
    <w:multiLevelType w:val="hybridMultilevel"/>
    <w:tmpl w:val="F20E90A2"/>
    <w:lvl w:ilvl="0" w:tplc="79C637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39255B"/>
    <w:multiLevelType w:val="hybridMultilevel"/>
    <w:tmpl w:val="634C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3544"/>
    <w:multiLevelType w:val="hybridMultilevel"/>
    <w:tmpl w:val="9C40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4"/>
  </w:num>
  <w:num w:numId="4">
    <w:abstractNumId w:val="23"/>
  </w:num>
  <w:num w:numId="5">
    <w:abstractNumId w:val="0"/>
  </w:num>
  <w:num w:numId="6">
    <w:abstractNumId w:val="16"/>
  </w:num>
  <w:num w:numId="7">
    <w:abstractNumId w:val="20"/>
  </w:num>
  <w:num w:numId="8">
    <w:abstractNumId w:val="9"/>
  </w:num>
  <w:num w:numId="9">
    <w:abstractNumId w:val="13"/>
  </w:num>
  <w:num w:numId="10">
    <w:abstractNumId w:val="8"/>
  </w:num>
  <w:num w:numId="11">
    <w:abstractNumId w:val="19"/>
  </w:num>
  <w:num w:numId="12">
    <w:abstractNumId w:val="1"/>
  </w:num>
  <w:num w:numId="13">
    <w:abstractNumId w:val="5"/>
  </w:num>
  <w:num w:numId="14">
    <w:abstractNumId w:val="14"/>
  </w:num>
  <w:num w:numId="15">
    <w:abstractNumId w:val="2"/>
  </w:num>
  <w:num w:numId="16">
    <w:abstractNumId w:val="7"/>
  </w:num>
  <w:num w:numId="17">
    <w:abstractNumId w:val="22"/>
  </w:num>
  <w:num w:numId="18">
    <w:abstractNumId w:val="11"/>
  </w:num>
  <w:num w:numId="19">
    <w:abstractNumId w:val="21"/>
  </w:num>
  <w:num w:numId="20">
    <w:abstractNumId w:val="12"/>
  </w:num>
  <w:num w:numId="21">
    <w:abstractNumId w:val="15"/>
  </w:num>
  <w:num w:numId="22">
    <w:abstractNumId w:val="6"/>
  </w:num>
  <w:num w:numId="23">
    <w:abstractNumId w:val="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37F3C"/>
    <w:rsid w:val="000833B1"/>
    <w:rsid w:val="000E721D"/>
    <w:rsid w:val="000F7403"/>
    <w:rsid w:val="001076DB"/>
    <w:rsid w:val="001C0E89"/>
    <w:rsid w:val="001C4F1B"/>
    <w:rsid w:val="002226A0"/>
    <w:rsid w:val="00245C5F"/>
    <w:rsid w:val="002F4852"/>
    <w:rsid w:val="00316B6F"/>
    <w:rsid w:val="003D4DC7"/>
    <w:rsid w:val="004169FD"/>
    <w:rsid w:val="004C2981"/>
    <w:rsid w:val="004D628C"/>
    <w:rsid w:val="0050737E"/>
    <w:rsid w:val="00536B17"/>
    <w:rsid w:val="00537F3C"/>
    <w:rsid w:val="00577998"/>
    <w:rsid w:val="005F6161"/>
    <w:rsid w:val="00722545"/>
    <w:rsid w:val="007667A6"/>
    <w:rsid w:val="007C7836"/>
    <w:rsid w:val="007C7E3C"/>
    <w:rsid w:val="007F25EE"/>
    <w:rsid w:val="008E58A4"/>
    <w:rsid w:val="009B0CCC"/>
    <w:rsid w:val="009D1ACC"/>
    <w:rsid w:val="00A5392A"/>
    <w:rsid w:val="00AB26FE"/>
    <w:rsid w:val="00C4623C"/>
    <w:rsid w:val="00C51490"/>
    <w:rsid w:val="00C51A6B"/>
    <w:rsid w:val="00CB5031"/>
    <w:rsid w:val="00CE4E83"/>
    <w:rsid w:val="00CE5934"/>
    <w:rsid w:val="00D17137"/>
    <w:rsid w:val="00D954E9"/>
    <w:rsid w:val="00E40F6F"/>
    <w:rsid w:val="00E61930"/>
    <w:rsid w:val="00EB3275"/>
    <w:rsid w:val="00EC57F8"/>
    <w:rsid w:val="00F04563"/>
    <w:rsid w:val="00F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2A6B-4B51-434B-B6A5-92B8FEC6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316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project" TargetMode="External"/><Relationship Id="rId13" Type="http://schemas.openxmlformats.org/officeDocument/2006/relationships/hyperlink" Target="https://console.aws.amazon.com/sns/v2/home?region=us-east-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docs.aws.amazon.com//sns/latest/dg/mobile-push-gcm.html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onsole.aws.amazon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ali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ED5B-6FE4-4618-A0F7-9B2E4CC2304E}"/>
      </w:docPartPr>
      <w:docPartBody>
        <w:p w:rsidR="00EB7EB4" w:rsidRDefault="00DE317E">
          <w:r w:rsidRPr="00513D0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44"/>
    <w:rsid w:val="00407E0F"/>
    <w:rsid w:val="00745412"/>
    <w:rsid w:val="007B04D6"/>
    <w:rsid w:val="00BD3975"/>
    <w:rsid w:val="00C03454"/>
    <w:rsid w:val="00DE317E"/>
    <w:rsid w:val="00E80A44"/>
    <w:rsid w:val="00E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1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Configuring GCN, AWS Cognito and AWS Sync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146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Shah</dc:creator>
  <cp:keywords/>
  <dc:description/>
  <cp:lastModifiedBy>Vaishali Shah</cp:lastModifiedBy>
  <cp:revision>34</cp:revision>
  <dcterms:created xsi:type="dcterms:W3CDTF">2016-03-15T03:39:00Z</dcterms:created>
  <dcterms:modified xsi:type="dcterms:W3CDTF">2016-03-15T06:46:00Z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